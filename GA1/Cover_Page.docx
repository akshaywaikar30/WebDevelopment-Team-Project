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2247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2"/>
      </w:tblGrid>
      <w:tr w:rsidR="00292A54" w14:paraId="0C35D478" w14:textId="77777777" w:rsidTr="00292A54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B44198" w14:textId="77777777" w:rsidR="00292A54" w:rsidRDefault="00292A54" w:rsidP="00292A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048B16" wp14:editId="2D0DF882">
                      <wp:extent cx="5094514" cy="12083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94514" cy="12083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EA455" w14:textId="113D3513" w:rsidR="00292A54" w:rsidRPr="009B6C5A" w:rsidRDefault="00AE6F5B" w:rsidP="00292A54">
                                  <w:pPr>
                                    <w:pStyle w:val="Title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>
                                    <w:rPr>
                                      <w:szCs w:val="72"/>
                                    </w:rPr>
                                    <w:br/>
                                  </w:r>
                                  <w:r w:rsidRPr="009B6C5A">
                                    <w:rPr>
                                      <w:sz w:val="76"/>
                                      <w:szCs w:val="76"/>
                                    </w:rPr>
                                    <w:t>Changes in Currency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E048B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1.15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" filled="f" stroked="f" strokeweight=".5pt">
                      <v:textbox>
                        <w:txbxContent>
                          <w:p w14:paraId="1C9EA455" w14:textId="113D3513" w:rsidR="00292A54" w:rsidRPr="009B6C5A" w:rsidRDefault="00AE6F5B" w:rsidP="00292A54">
                            <w:pPr>
                              <w:pStyle w:val="Title"/>
                              <w:rPr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szCs w:val="72"/>
                              </w:rPr>
                              <w:br/>
                            </w:r>
                            <w:r w:rsidRPr="009B6C5A">
                              <w:rPr>
                                <w:sz w:val="76"/>
                                <w:szCs w:val="76"/>
                              </w:rPr>
                              <w:t>Changes in Currency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74564B9" w14:textId="77777777" w:rsidR="00292A54" w:rsidRDefault="00292A54" w:rsidP="00292A5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53F4FA" wp14:editId="78EA15B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B12F4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292A54" w14:paraId="79B6BA87" w14:textId="77777777" w:rsidTr="00292A54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24A91C" w14:textId="5393B9AE" w:rsidR="00292A54" w:rsidRDefault="00292A54" w:rsidP="00292A54">
            <w:pPr>
              <w:rPr>
                <w:noProof/>
                <w:sz w:val="36"/>
                <w:szCs w:val="36"/>
              </w:rPr>
            </w:pPr>
          </w:p>
          <w:p w14:paraId="65473C59" w14:textId="77777777" w:rsidR="009E59BE" w:rsidRPr="00AE6F5B" w:rsidRDefault="009E59BE" w:rsidP="00292A54">
            <w:pPr>
              <w:rPr>
                <w:noProof/>
                <w:sz w:val="36"/>
                <w:szCs w:val="36"/>
              </w:rPr>
            </w:pPr>
            <w:bookmarkStart w:id="0" w:name="_GoBack"/>
            <w:bookmarkEnd w:id="0"/>
          </w:p>
          <w:p w14:paraId="2E5D0455" w14:textId="1E99C86F" w:rsidR="0061003D" w:rsidRDefault="0061003D" w:rsidP="0061003D">
            <w:pPr>
              <w:tabs>
                <w:tab w:val="left" w:pos="2429"/>
              </w:tabs>
              <w:jc w:val="center"/>
              <w:rPr>
                <w:noProof/>
                <w:sz w:val="40"/>
                <w:szCs w:val="40"/>
              </w:rPr>
            </w:pPr>
            <w:r w:rsidRPr="0061003D">
              <w:rPr>
                <w:noProof/>
                <w:sz w:val="40"/>
                <w:szCs w:val="40"/>
              </w:rPr>
              <w:t>By</w:t>
            </w:r>
          </w:p>
          <w:p w14:paraId="0CAB13E8" w14:textId="77777777" w:rsidR="0061003D" w:rsidRPr="0061003D" w:rsidRDefault="0061003D" w:rsidP="0061003D">
            <w:pPr>
              <w:tabs>
                <w:tab w:val="left" w:pos="2429"/>
              </w:tabs>
              <w:jc w:val="center"/>
              <w:rPr>
                <w:noProof/>
                <w:sz w:val="40"/>
                <w:szCs w:val="40"/>
              </w:rPr>
            </w:pPr>
          </w:p>
          <w:p w14:paraId="61CF8A79" w14:textId="1D28D232" w:rsidR="0061003D" w:rsidRPr="0061003D" w:rsidRDefault="0061003D" w:rsidP="0061003D">
            <w:pPr>
              <w:tabs>
                <w:tab w:val="left" w:pos="2429"/>
              </w:tabs>
              <w:jc w:val="center"/>
              <w:rPr>
                <w:noProof/>
                <w:sz w:val="52"/>
                <w:szCs w:val="52"/>
              </w:rPr>
            </w:pPr>
            <w:r w:rsidRPr="0061003D">
              <w:rPr>
                <w:noProof/>
                <w:sz w:val="52"/>
                <w:szCs w:val="52"/>
              </w:rPr>
              <w:t>Group - 4</w:t>
            </w:r>
          </w:p>
          <w:p w14:paraId="7C1B6D83" w14:textId="4F56F945" w:rsidR="00E8576C" w:rsidRPr="0061003D" w:rsidRDefault="00E8576C" w:rsidP="0061003D">
            <w:pPr>
              <w:jc w:val="center"/>
              <w:rPr>
                <w:noProof/>
                <w:sz w:val="52"/>
                <w:szCs w:val="52"/>
              </w:rPr>
            </w:pPr>
          </w:p>
          <w:p w14:paraId="4345248A" w14:textId="7938349D" w:rsidR="00E8576C" w:rsidRDefault="00E8576C" w:rsidP="00292A54">
            <w:pPr>
              <w:rPr>
                <w:noProof/>
              </w:rPr>
            </w:pPr>
          </w:p>
          <w:p w14:paraId="17055A49" w14:textId="77777777" w:rsidR="00AE6F5B" w:rsidRDefault="00AE6F5B" w:rsidP="0061003D">
            <w:pPr>
              <w:rPr>
                <w:noProof/>
                <w:sz w:val="52"/>
                <w:szCs w:val="52"/>
              </w:rPr>
            </w:pPr>
          </w:p>
          <w:p w14:paraId="053C8736" w14:textId="307BC370" w:rsidR="00E8576C" w:rsidRPr="00AE6F5B" w:rsidRDefault="00E8576C" w:rsidP="00AE6F5B">
            <w:pPr>
              <w:jc w:val="center"/>
              <w:rPr>
                <w:noProof/>
                <w:sz w:val="52"/>
                <w:szCs w:val="52"/>
              </w:rPr>
            </w:pPr>
            <w:r w:rsidRPr="00AE6F5B">
              <w:rPr>
                <w:noProof/>
                <w:sz w:val="52"/>
                <w:szCs w:val="52"/>
              </w:rPr>
              <w:t>A project by:</w:t>
            </w:r>
          </w:p>
          <w:p w14:paraId="7E1BC5FB" w14:textId="77777777" w:rsidR="00E8576C" w:rsidRDefault="00E8576C" w:rsidP="00292A54">
            <w:pPr>
              <w:rPr>
                <w:noProof/>
              </w:rPr>
            </w:pPr>
          </w:p>
          <w:p w14:paraId="0A872433" w14:textId="77777777" w:rsidR="00E8576C" w:rsidRPr="00AE6F5B" w:rsidRDefault="00E8576C" w:rsidP="00332568">
            <w:pPr>
              <w:jc w:val="center"/>
              <w:rPr>
                <w:noProof/>
                <w:sz w:val="40"/>
                <w:szCs w:val="40"/>
              </w:rPr>
            </w:pPr>
            <w:r w:rsidRPr="00AE6F5B">
              <w:rPr>
                <w:noProof/>
                <w:sz w:val="40"/>
                <w:szCs w:val="40"/>
              </w:rPr>
              <w:t>Akshay Waikar</w:t>
            </w:r>
          </w:p>
          <w:p w14:paraId="7D846F4C" w14:textId="77777777" w:rsidR="00E8576C" w:rsidRPr="00AE6F5B" w:rsidRDefault="00E8576C" w:rsidP="00332568">
            <w:pPr>
              <w:jc w:val="center"/>
              <w:rPr>
                <w:noProof/>
                <w:sz w:val="40"/>
                <w:szCs w:val="40"/>
              </w:rPr>
            </w:pPr>
            <w:r w:rsidRPr="00AE6F5B">
              <w:rPr>
                <w:noProof/>
                <w:sz w:val="40"/>
                <w:szCs w:val="40"/>
              </w:rPr>
              <w:t>Ketaki Kumbharkar</w:t>
            </w:r>
          </w:p>
          <w:p w14:paraId="5CAEAE58" w14:textId="77777777" w:rsidR="00E8576C" w:rsidRPr="00AE6F5B" w:rsidRDefault="00E8576C" w:rsidP="00332568">
            <w:pPr>
              <w:jc w:val="center"/>
              <w:rPr>
                <w:noProof/>
                <w:sz w:val="40"/>
                <w:szCs w:val="40"/>
              </w:rPr>
            </w:pPr>
            <w:r w:rsidRPr="00AE6F5B">
              <w:rPr>
                <w:noProof/>
                <w:sz w:val="40"/>
                <w:szCs w:val="40"/>
              </w:rPr>
              <w:t>Noopur Kharche</w:t>
            </w:r>
          </w:p>
          <w:p w14:paraId="34634A00" w14:textId="77777777" w:rsidR="00E8576C" w:rsidRPr="00AE6F5B" w:rsidRDefault="00E8576C" w:rsidP="00332568">
            <w:pPr>
              <w:jc w:val="center"/>
              <w:rPr>
                <w:noProof/>
                <w:sz w:val="40"/>
                <w:szCs w:val="40"/>
              </w:rPr>
            </w:pPr>
            <w:r w:rsidRPr="00AE6F5B">
              <w:rPr>
                <w:noProof/>
                <w:sz w:val="40"/>
                <w:szCs w:val="40"/>
              </w:rPr>
              <w:t>Sachin Wani</w:t>
            </w:r>
          </w:p>
          <w:p w14:paraId="601AA848" w14:textId="77777777" w:rsidR="00E8576C" w:rsidRPr="00AE6F5B" w:rsidRDefault="00E8576C" w:rsidP="00332568">
            <w:pPr>
              <w:jc w:val="center"/>
              <w:rPr>
                <w:noProof/>
                <w:sz w:val="40"/>
                <w:szCs w:val="40"/>
              </w:rPr>
            </w:pPr>
            <w:r w:rsidRPr="00AE6F5B">
              <w:rPr>
                <w:noProof/>
                <w:sz w:val="40"/>
                <w:szCs w:val="40"/>
              </w:rPr>
              <w:t>Suraj Kawthekar</w:t>
            </w:r>
          </w:p>
        </w:tc>
      </w:tr>
      <w:tr w:rsidR="00292A54" w14:paraId="241F96FF" w14:textId="77777777" w:rsidTr="00292A54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1ECE37" w14:textId="77777777" w:rsidR="00292A54" w:rsidRPr="00292A54" w:rsidRDefault="00292A54" w:rsidP="00292A54"/>
          <w:p w14:paraId="22DA19E1" w14:textId="77777777" w:rsidR="00292A54" w:rsidRPr="00D86945" w:rsidRDefault="00292A54" w:rsidP="00292A54">
            <w:pPr>
              <w:rPr>
                <w:noProof/>
                <w:sz w:val="10"/>
                <w:szCs w:val="10"/>
              </w:rPr>
            </w:pPr>
          </w:p>
        </w:tc>
      </w:tr>
    </w:tbl>
    <w:p w14:paraId="6195C98A" w14:textId="5E831E27" w:rsidR="00D077E9" w:rsidRDefault="00292A54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A6486B" wp14:editId="0F34F76B">
                <wp:simplePos x="0" y="0"/>
                <wp:positionH relativeFrom="margin">
                  <wp:posOffset>248194</wp:posOffset>
                </wp:positionH>
                <wp:positionV relativeFrom="page">
                  <wp:posOffset>947057</wp:posOffset>
                </wp:positionV>
                <wp:extent cx="5802086" cy="8267337"/>
                <wp:effectExtent l="0" t="0" r="8255" b="635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086" cy="82673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BCBE" id="Rectangle 3" o:spid="_x0000_s1026" alt="white rectangle for text on cover" style="position:absolute;margin-left:19.55pt;margin-top:74.55pt;width:456.85pt;height:65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" fillcolor="white [3212]" stroked="f" strokeweight="2pt">
                <w10:wrap anchorx="margin" anchory="page"/>
              </v:rect>
            </w:pict>
          </mc:Fallback>
        </mc:AlternateContent>
      </w:r>
      <w:r>
        <w:rPr>
          <w:noProof/>
        </w:rPr>
        <w:t xml:space="preserve"> </w: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48698D61" wp14:editId="1461A226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335" cy="66979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99" cy="669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196A3" w14:textId="77777777" w:rsidR="0087605E" w:rsidRPr="00D70D02" w:rsidRDefault="00D077E9" w:rsidP="00292A54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65277" wp14:editId="21E65DB9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1676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</w:p>
    <w:sectPr w:rsidR="0087605E" w:rsidRPr="00D70D02" w:rsidSect="00DF027C">
      <w:headerReference w:type="default" r:id="rId7"/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A0468" w14:textId="77777777" w:rsidR="002D0FD7" w:rsidRDefault="002D0FD7">
      <w:r>
        <w:separator/>
      </w:r>
    </w:p>
    <w:p w14:paraId="4EA7C3B3" w14:textId="77777777" w:rsidR="002D0FD7" w:rsidRDefault="002D0FD7"/>
  </w:endnote>
  <w:endnote w:type="continuationSeparator" w:id="0">
    <w:p w14:paraId="7827724A" w14:textId="77777777" w:rsidR="002D0FD7" w:rsidRDefault="002D0FD7">
      <w:r>
        <w:continuationSeparator/>
      </w:r>
    </w:p>
    <w:p w14:paraId="1C586F54" w14:textId="77777777" w:rsidR="002D0FD7" w:rsidRDefault="002D0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0AD5" w14:textId="304C0191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9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705623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AF42D" w14:textId="77777777" w:rsidR="002D0FD7" w:rsidRDefault="002D0FD7">
      <w:r>
        <w:separator/>
      </w:r>
    </w:p>
    <w:p w14:paraId="358647BA" w14:textId="77777777" w:rsidR="002D0FD7" w:rsidRDefault="002D0FD7"/>
  </w:footnote>
  <w:footnote w:type="continuationSeparator" w:id="0">
    <w:p w14:paraId="24D7D199" w14:textId="77777777" w:rsidR="002D0FD7" w:rsidRDefault="002D0FD7">
      <w:r>
        <w:continuationSeparator/>
      </w:r>
    </w:p>
    <w:p w14:paraId="069091A8" w14:textId="77777777" w:rsidR="002D0FD7" w:rsidRDefault="002D0F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BC2FAD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F89FD31" w14:textId="77777777" w:rsidR="00D077E9" w:rsidRDefault="00D077E9">
          <w:pPr>
            <w:pStyle w:val="Header"/>
          </w:pPr>
        </w:p>
      </w:tc>
    </w:tr>
  </w:tbl>
  <w:p w14:paraId="621F0E15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54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92A54"/>
    <w:rsid w:val="002D0FD7"/>
    <w:rsid w:val="002F51F5"/>
    <w:rsid w:val="00312137"/>
    <w:rsid w:val="00330359"/>
    <w:rsid w:val="00332568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4D4DFB"/>
    <w:rsid w:val="005037F0"/>
    <w:rsid w:val="00516A86"/>
    <w:rsid w:val="005275F6"/>
    <w:rsid w:val="00572102"/>
    <w:rsid w:val="005F1BB0"/>
    <w:rsid w:val="0061003D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B6C5A"/>
    <w:rsid w:val="009C7720"/>
    <w:rsid w:val="009E59BE"/>
    <w:rsid w:val="00A23AFA"/>
    <w:rsid w:val="00A31B3E"/>
    <w:rsid w:val="00A532F3"/>
    <w:rsid w:val="00A8489E"/>
    <w:rsid w:val="00AC29F3"/>
    <w:rsid w:val="00AE6F5B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E43CA"/>
    <w:rsid w:val="00DF027C"/>
    <w:rsid w:val="00E00A32"/>
    <w:rsid w:val="00E22ACD"/>
    <w:rsid w:val="00E620B0"/>
    <w:rsid w:val="00E81B40"/>
    <w:rsid w:val="00E8576C"/>
    <w:rsid w:val="00EF1B82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4CFF2"/>
  <w15:docId w15:val="{87C56C02-8D76-4D92-A2B9-55D8E9BE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eta\AppData\Roaming\Microsoft\Templates\Report%20(Business%20design)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ketaki kumbharkar</dc:creator>
  <cp:keywords/>
  <cp:lastModifiedBy>Akshay Mahesh Waikar</cp:lastModifiedBy>
  <cp:revision>2</cp:revision>
  <cp:lastPrinted>2006-08-01T17:47:00Z</cp:lastPrinted>
  <dcterms:created xsi:type="dcterms:W3CDTF">2018-02-12T00:12:00Z</dcterms:created>
  <dcterms:modified xsi:type="dcterms:W3CDTF">2018-02-12T00:12:00Z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