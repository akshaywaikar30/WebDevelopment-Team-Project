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046CF" w14:textId="3FD16406" w:rsidR="00A531CF" w:rsidRDefault="00356332" w:rsidP="00205634">
      <w:pPr>
        <w:pStyle w:val="Heading1"/>
        <w:ind w:firstLine="648"/>
      </w:pPr>
      <w:sdt>
        <w:sdtPr>
          <w:id w:val="381209846"/>
          <w:placeholder>
            <w:docPart w:val="E86FD8A218794C498340F9A279273A43"/>
          </w:placeholder>
          <w15:appearance w15:val="hidden"/>
        </w:sdtPr>
        <w:sdtEndPr/>
        <w:sdtContent>
          <w:r w:rsidR="00205634">
            <w:t>Group No 4 Team Meeting</w:t>
          </w:r>
        </w:sdtContent>
      </w:sdt>
    </w:p>
    <w:p w14:paraId="71695640" w14:textId="7B42B70D" w:rsidR="00A531CF" w:rsidRDefault="00481B2F">
      <w:pPr>
        <w:pBdr>
          <w:top w:val="single" w:sz="4" w:space="1" w:color="444D26" w:themeColor="text2"/>
        </w:pBdr>
        <w:spacing w:after="240"/>
        <w:jc w:val="right"/>
      </w:pPr>
      <w:r>
        <w:rPr>
          <w:rStyle w:val="IntenseEmphasis"/>
        </w:rPr>
        <w:t xml:space="preserve">Date </w:t>
      </w:r>
      <w:r>
        <w:t xml:space="preserve"> </w:t>
      </w:r>
      <w:sdt>
        <w:sdtPr>
          <w:id w:val="705675763"/>
          <w:placeholder>
            <w:docPart w:val="FFE27320092640C9A750EB102CA57DF1"/>
          </w:placeholder>
          <w:date w:fullDate="2018-02-09T21:00:00Z">
            <w:dateFormat w:val="M/d/yyyy h:mm am/pm"/>
            <w:lid w:val="en-US"/>
            <w:storeMappedDataAs w:val="dateTime"/>
            <w:calendar w:val="gregorian"/>
          </w:date>
        </w:sdtPr>
        <w:sdtEndPr/>
        <w:sdtContent>
          <w:r w:rsidR="00125E33">
            <w:t>2/9/2018 9:00 PM</w:t>
          </w:r>
        </w:sdtContent>
      </w:sdt>
      <w:r>
        <w:t xml:space="preserve">| </w:t>
      </w:r>
      <w:r>
        <w:rPr>
          <w:rStyle w:val="IntenseEmphasis"/>
        </w:rPr>
        <w:t>Location</w:t>
      </w:r>
      <w:r>
        <w:t xml:space="preserve"> </w:t>
      </w:r>
      <w:sdt>
        <w:sdtPr>
          <w:id w:val="465398058"/>
          <w:placeholder>
            <w:docPart w:val="3715D6DC4C014F1394DA62FE219D9B3A"/>
          </w:placeholder>
          <w15:appearance w15:val="hidden"/>
        </w:sdtPr>
        <w:sdtEndPr/>
        <w:sdtContent>
          <w:r w:rsidR="00205634">
            <w:t>Library</w:t>
          </w:r>
        </w:sdtContent>
      </w:sdt>
    </w:p>
    <w:tbl>
      <w:tblPr>
        <w:tblW w:w="5000" w:type="pct"/>
        <w:tblBorders>
          <w:left w:val="single" w:sz="8" w:space="0" w:color="A5B592" w:themeColor="accent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5395"/>
        <w:gridCol w:w="5395"/>
      </w:tblGrid>
      <w:tr w:rsidR="00A531CF" w14:paraId="2ADE44AB" w14:textId="77777777">
        <w:tc>
          <w:tcPr>
            <w:tcW w:w="5400" w:type="dxa"/>
            <w:tcBorders>
              <w:right w:val="single" w:sz="8" w:space="0" w:color="A5B592" w:themeColor="accent1"/>
            </w:tcBorders>
          </w:tcPr>
          <w:tbl>
            <w:tblPr>
              <w:tblW w:w="5335" w:type="dxa"/>
              <w:tblInd w:w="1" w:type="dxa"/>
              <w:tblBorders>
                <w:left w:val="single" w:sz="4" w:space="0" w:color="F3A447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400"/>
              <w:gridCol w:w="2935"/>
            </w:tblGrid>
            <w:tr w:rsidR="00A531CF" w14:paraId="5E56F5AE" w14:textId="77777777">
              <w:tc>
                <w:tcPr>
                  <w:tcW w:w="2400" w:type="dxa"/>
                  <w:tcBorders>
                    <w:left w:val="nil"/>
                  </w:tcBorders>
                </w:tcPr>
                <w:p w14:paraId="711EDA65" w14:textId="77777777" w:rsidR="00A531CF" w:rsidRDefault="00481B2F">
                  <w:pPr>
                    <w:pStyle w:val="Heading3"/>
                    <w:spacing w:after="0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A79B37F369554B528E349CA67E130F29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  <w:tcBorders>
                        <w:right w:val="nil"/>
                      </w:tcBorders>
                    </w:tcPr>
                    <w:p w14:paraId="47AD4C5A" w14:textId="29B200B3" w:rsidR="00A531CF" w:rsidRDefault="00205634">
                      <w:pPr>
                        <w:spacing w:after="0"/>
                      </w:pPr>
                      <w:r>
                        <w:t>Akshay</w:t>
                      </w:r>
                      <w:r w:rsidR="009B1080">
                        <w:t xml:space="preserve"> Waikar</w:t>
                      </w:r>
                    </w:p>
                  </w:tc>
                </w:sdtContent>
              </w:sdt>
            </w:tr>
            <w:tr w:rsidR="00A531CF" w14:paraId="78CB28CA" w14:textId="77777777">
              <w:tc>
                <w:tcPr>
                  <w:tcW w:w="2400" w:type="dxa"/>
                  <w:tcBorders>
                    <w:left w:val="nil"/>
                  </w:tcBorders>
                </w:tcPr>
                <w:p w14:paraId="491BFE02" w14:textId="77777777" w:rsidR="00A531CF" w:rsidRDefault="00481B2F">
                  <w:pPr>
                    <w:pStyle w:val="Heading3"/>
                    <w:spacing w:after="0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7AFB105BEAD648B684D1EB58124DDE49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  <w:tcBorders>
                        <w:right w:val="nil"/>
                      </w:tcBorders>
                    </w:tcPr>
                    <w:p w14:paraId="51EC7ED9" w14:textId="34FBEFA0" w:rsidR="00A531CF" w:rsidRDefault="00205634">
                      <w:pPr>
                        <w:spacing w:after="0"/>
                      </w:pPr>
                      <w:r>
                        <w:t>Determining the Mini world</w:t>
                      </w:r>
                    </w:p>
                  </w:tc>
                </w:sdtContent>
              </w:sdt>
            </w:tr>
            <w:tr w:rsidR="00A531CF" w14:paraId="1AE77CE9" w14:textId="77777777">
              <w:tc>
                <w:tcPr>
                  <w:tcW w:w="2400" w:type="dxa"/>
                  <w:tcBorders>
                    <w:left w:val="nil"/>
                  </w:tcBorders>
                </w:tcPr>
                <w:p w14:paraId="6043224E" w14:textId="7D374641" w:rsidR="00A531CF" w:rsidRDefault="00506A5B" w:rsidP="00506A5B">
                  <w:pPr>
                    <w:pStyle w:val="Heading3"/>
                    <w:spacing w:after="0"/>
                    <w:ind w:left="0"/>
                  </w:pPr>
                  <w:r>
                    <w:t xml:space="preserve"> </w:t>
                  </w:r>
                  <w:r w:rsidR="00481B2F"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BC39CEA61F9946D7A901EBF110C6578A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  <w:tcBorders>
                        <w:right w:val="nil"/>
                      </w:tcBorders>
                    </w:tcPr>
                    <w:p w14:paraId="0A87E84D" w14:textId="14F8EB87" w:rsidR="00A531CF" w:rsidRDefault="00506A5B">
                      <w:pPr>
                        <w:spacing w:after="0"/>
                      </w:pPr>
                      <w:r>
                        <w:t>Noopur Kharche</w:t>
                      </w:r>
                    </w:p>
                  </w:tc>
                </w:sdtContent>
              </w:sdt>
            </w:tr>
            <w:tr w:rsidR="00A531CF" w14:paraId="26C1F7BC" w14:textId="77777777">
              <w:tc>
                <w:tcPr>
                  <w:tcW w:w="2400" w:type="dxa"/>
                  <w:tcBorders>
                    <w:left w:val="nil"/>
                  </w:tcBorders>
                </w:tcPr>
                <w:p w14:paraId="3DAFAD31" w14:textId="77777777" w:rsidR="00A531CF" w:rsidRDefault="00481B2F">
                  <w:pPr>
                    <w:pStyle w:val="Heading3"/>
                    <w:spacing w:after="0"/>
                  </w:pPr>
                  <w:r>
                    <w:t>Timekeeper</w:t>
                  </w:r>
                </w:p>
              </w:tc>
              <w:tc>
                <w:tcPr>
                  <w:tcW w:w="2935" w:type="dxa"/>
                  <w:tcBorders>
                    <w:right w:val="nil"/>
                  </w:tcBorders>
                </w:tcPr>
                <w:sdt>
                  <w:sdtPr>
                    <w:id w:val="-90628238"/>
                    <w:placeholder>
                      <w:docPart w:val="E2BFBFE7065C4872A49AC0F5569C2322"/>
                    </w:placeholder>
                    <w15:appearance w15:val="hidden"/>
                  </w:sdtPr>
                  <w:sdtEndPr/>
                  <w:sdtContent>
                    <w:p w14:paraId="179413A2" w14:textId="64976BB6" w:rsidR="00A531CF" w:rsidRDefault="00506A5B">
                      <w:pPr>
                        <w:spacing w:after="0"/>
                      </w:pPr>
                      <w:r>
                        <w:t>Sachin Wani</w:t>
                      </w:r>
                    </w:p>
                  </w:sdtContent>
                </w:sdt>
              </w:tc>
            </w:tr>
          </w:tbl>
          <w:p w14:paraId="7A499E84" w14:textId="77777777" w:rsidR="00A531CF" w:rsidRDefault="00A531CF">
            <w:pPr>
              <w:spacing w:after="0"/>
            </w:pPr>
          </w:p>
        </w:tc>
        <w:tc>
          <w:tcPr>
            <w:tcW w:w="5400" w:type="dxa"/>
            <w:tcBorders>
              <w:left w:val="single" w:sz="8" w:space="0" w:color="A5B592" w:themeColor="accent1"/>
            </w:tcBorders>
          </w:tcPr>
          <w:p w14:paraId="75532922" w14:textId="00AC8846" w:rsidR="00A531CF" w:rsidRDefault="00481B2F">
            <w:pPr>
              <w:spacing w:after="0"/>
            </w:pPr>
            <w:r>
              <w:t xml:space="preserve">Attendees </w:t>
            </w:r>
            <w:sdt>
              <w:sdtPr>
                <w:id w:val="503169330"/>
                <w:placeholder>
                  <w:docPart w:val="E03980A7F8524F51B494FE415B4C9391"/>
                </w:placeholder>
                <w15:appearance w15:val="hidden"/>
              </w:sdtPr>
              <w:sdtEndPr/>
              <w:sdtContent>
                <w:r w:rsidR="00C841D8">
                  <w:t xml:space="preserve">: </w:t>
                </w:r>
                <w:bookmarkStart w:id="0" w:name="_GoBack"/>
                <w:bookmarkEnd w:id="0"/>
                <w:r w:rsidR="00506A5B">
                  <w:t>Noopur Kharche, Sachin Wani, Akshay Waikar, Ketaki Kumbharkar, Suraj Kawthekar</w:t>
                </w:r>
              </w:sdtContent>
            </w:sdt>
          </w:p>
          <w:p w14:paraId="38A19BAE" w14:textId="41B9D269" w:rsidR="00A531CF" w:rsidRDefault="00A531CF" w:rsidP="00506A5B">
            <w:pPr>
              <w:spacing w:after="0"/>
            </w:pPr>
          </w:p>
        </w:tc>
      </w:tr>
    </w:tbl>
    <w:p w14:paraId="2BFD2186" w14:textId="77777777" w:rsidR="00A531CF" w:rsidRDefault="00481B2F">
      <w:pPr>
        <w:pStyle w:val="Heading2"/>
      </w:pPr>
      <w:r>
        <w:t>Agenda Items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genda table"/>
      </w:tblPr>
      <w:tblGrid>
        <w:gridCol w:w="10800"/>
      </w:tblGrid>
      <w:tr w:rsidR="00A531CF" w14:paraId="463DCBA1" w14:textId="77777777">
        <w:trPr>
          <w:tblHeader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3917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genda title"/>
            </w:tblPr>
            <w:tblGrid>
              <w:gridCol w:w="6661"/>
              <w:gridCol w:w="1800"/>
            </w:tblGrid>
            <w:tr w:rsidR="00506A5B" w14:paraId="64F92747" w14:textId="77777777" w:rsidTr="00506A5B">
              <w:tc>
                <w:tcPr>
                  <w:tcW w:w="6660" w:type="dxa"/>
                </w:tcPr>
                <w:p w14:paraId="28FBDD82" w14:textId="77777777" w:rsidR="00506A5B" w:rsidRDefault="00506A5B">
                  <w:pPr>
                    <w:pStyle w:val="Heading3"/>
                    <w:spacing w:after="0"/>
                  </w:pPr>
                  <w:r>
                    <w:t>Topic</w:t>
                  </w:r>
                </w:p>
              </w:tc>
              <w:tc>
                <w:tcPr>
                  <w:tcW w:w="1800" w:type="dxa"/>
                </w:tcPr>
                <w:p w14:paraId="444D4FBF" w14:textId="77777777" w:rsidR="00506A5B" w:rsidRDefault="00506A5B">
                  <w:pPr>
                    <w:pStyle w:val="Heading3"/>
                    <w:spacing w:after="0"/>
                  </w:pPr>
                  <w:r>
                    <w:t>Time allotted</w:t>
                  </w:r>
                </w:p>
              </w:tc>
            </w:tr>
          </w:tbl>
          <w:p w14:paraId="4564C747" w14:textId="77777777" w:rsidR="00A531CF" w:rsidRDefault="00A531CF">
            <w:pPr>
              <w:pStyle w:val="Heading3"/>
              <w:spacing w:after="0"/>
            </w:pPr>
          </w:p>
        </w:tc>
      </w:tr>
      <w:tr w:rsidR="00A531CF" w14:paraId="40531CBB" w14:textId="77777777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3913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genda items"/>
            </w:tblPr>
            <w:tblGrid>
              <w:gridCol w:w="541"/>
              <w:gridCol w:w="6111"/>
              <w:gridCol w:w="1800"/>
            </w:tblGrid>
            <w:tr w:rsidR="00506A5B" w14:paraId="13FC1F51" w14:textId="77777777" w:rsidTr="00506A5B">
              <w:sdt>
                <w:sdtPr>
                  <w:id w:val="-541747410"/>
                  <w15:appearance w15:val="hidden"/>
                  <w14:checkbox>
                    <w14:checked w14:val="1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14:paraId="4BB9BB5A" w14:textId="305A47DD" w:rsidR="00506A5B" w:rsidRDefault="00506A5B">
                      <w:pPr>
                        <w:spacing w:after="0"/>
                      </w:pPr>
                      <w:r>
                        <w:sym w:font="Wingdings" w:char="F0FC"/>
                      </w:r>
                    </w:p>
                  </w:tc>
                </w:sdtContent>
              </w:sdt>
              <w:sdt>
                <w:sdtPr>
                  <w:id w:val="2061053076"/>
                  <w:placeholder>
                    <w:docPart w:val="56C9EBC72630469C81C482045180B396"/>
                  </w:placeholder>
                  <w15:appearance w15:val="hidden"/>
                </w:sdtPr>
                <w:sdtEndPr/>
                <w:sdtContent>
                  <w:tc>
                    <w:tcPr>
                      <w:tcW w:w="6111" w:type="dxa"/>
                    </w:tcPr>
                    <w:p w14:paraId="2F5539B2" w14:textId="639E0314" w:rsidR="00506A5B" w:rsidRDefault="00506A5B">
                      <w:pPr>
                        <w:spacing w:after="0"/>
                      </w:pPr>
                      <w:r>
                        <w:t>Brainstorming</w:t>
                      </w:r>
                    </w:p>
                  </w:tc>
                </w:sdtContent>
              </w:sdt>
              <w:sdt>
                <w:sdtPr>
                  <w:id w:val="478045287"/>
                  <w:placeholder>
                    <w:docPart w:val="2A913AFF71D84AD59B73BBA4E94D44C9"/>
                  </w:placeholder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14:paraId="72DFEFB6" w14:textId="4145C25F" w:rsidR="00506A5B" w:rsidRDefault="00506A5B">
                      <w:pPr>
                        <w:spacing w:after="0"/>
                      </w:pPr>
                      <w:r>
                        <w:t xml:space="preserve">1 hour </w:t>
                      </w:r>
                    </w:p>
                  </w:tc>
                </w:sdtContent>
              </w:sdt>
            </w:tr>
            <w:tr w:rsidR="00506A5B" w14:paraId="2EA95DCE" w14:textId="77777777" w:rsidTr="00506A5B">
              <w:sdt>
                <w:sdtPr>
                  <w:id w:val="478805058"/>
                  <w15:appearance w15:val="hidden"/>
                  <w14:checkbox>
                    <w14:checked w14:val="1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14:paraId="4A4A2631" w14:textId="15AB8588" w:rsidR="00506A5B" w:rsidRDefault="00506A5B">
                      <w:pPr>
                        <w:spacing w:after="0"/>
                      </w:pPr>
                      <w:r>
                        <w:sym w:font="Wingdings" w:char="F0FC"/>
                      </w:r>
                    </w:p>
                  </w:tc>
                </w:sdtContent>
              </w:sdt>
              <w:sdt>
                <w:sdtPr>
                  <w:id w:val="-227545167"/>
                  <w:placeholder>
                    <w:docPart w:val="56C9EBC72630469C81C482045180B396"/>
                  </w:placeholder>
                  <w15:appearance w15:val="hidden"/>
                </w:sdtPr>
                <w:sdtEndPr/>
                <w:sdtContent>
                  <w:tc>
                    <w:tcPr>
                      <w:tcW w:w="6111" w:type="dxa"/>
                    </w:tcPr>
                    <w:p w14:paraId="19A7EF62" w14:textId="07B4B623" w:rsidR="00506A5B" w:rsidRDefault="00506A5B">
                      <w:pPr>
                        <w:spacing w:after="0"/>
                      </w:pPr>
                      <w:r>
                        <w:t>Description</w:t>
                      </w:r>
                    </w:p>
                  </w:tc>
                </w:sdtContent>
              </w:sdt>
              <w:sdt>
                <w:sdtPr>
                  <w:id w:val="-179668635"/>
                  <w:placeholder>
                    <w:docPart w:val="2A913AFF71D84AD59B73BBA4E94D44C9"/>
                  </w:placeholder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14:paraId="7824965D" w14:textId="5D73C11A" w:rsidR="00506A5B" w:rsidRDefault="00506A5B">
                      <w:pPr>
                        <w:spacing w:after="0"/>
                      </w:pPr>
                      <w:r>
                        <w:t>1 hour</w:t>
                      </w:r>
                    </w:p>
                  </w:tc>
                </w:sdtContent>
              </w:sdt>
            </w:tr>
          </w:tbl>
          <w:p w14:paraId="35DB7CE5" w14:textId="77777777" w:rsidR="00A531CF" w:rsidRDefault="00A531CF">
            <w:pPr>
              <w:spacing w:after="0"/>
            </w:pPr>
          </w:p>
        </w:tc>
      </w:tr>
    </w:tbl>
    <w:p w14:paraId="4F820CF9" w14:textId="3245F923" w:rsidR="00A531CF" w:rsidRDefault="00B1174C">
      <w:pPr>
        <w:pStyle w:val="Heading2"/>
      </w:pPr>
      <w:r>
        <w:t>Meeting Details</w:t>
      </w:r>
    </w:p>
    <w:p w14:paraId="2DE129B7" w14:textId="2BE9BF4F" w:rsidR="00A531CF" w:rsidRDefault="00506A5B">
      <w:r>
        <w:t>Introduction to all the group members and getting to know about each other</w:t>
      </w:r>
      <w:r w:rsidR="00B1174C">
        <w:t>. We also came on a common ground of understanding as to what we going to develop and the different technologies we going to use. In future meeting we</w:t>
      </w:r>
      <w:r w:rsidR="00E238DC">
        <w:t xml:space="preserve"> are</w:t>
      </w:r>
      <w:r w:rsidR="00B1174C">
        <w:t xml:space="preserve"> planning on design of the website.</w:t>
      </w:r>
    </w:p>
    <w:sectPr w:rsidR="00A531CF">
      <w:footerReference w:type="defaul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AEF97E" w14:textId="77777777" w:rsidR="00356332" w:rsidRDefault="00356332">
      <w:r>
        <w:separator/>
      </w:r>
    </w:p>
  </w:endnote>
  <w:endnote w:type="continuationSeparator" w:id="0">
    <w:p w14:paraId="2100471A" w14:textId="77777777" w:rsidR="00356332" w:rsidRDefault="00356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F0186" w14:textId="77777777" w:rsidR="00A531CF" w:rsidRDefault="00481B2F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AC98ED" w14:textId="77777777" w:rsidR="00356332" w:rsidRDefault="00356332">
      <w:r>
        <w:separator/>
      </w:r>
    </w:p>
  </w:footnote>
  <w:footnote w:type="continuationSeparator" w:id="0">
    <w:p w14:paraId="324EC9BB" w14:textId="77777777" w:rsidR="00356332" w:rsidRDefault="003563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634"/>
    <w:rsid w:val="00125E33"/>
    <w:rsid w:val="00205634"/>
    <w:rsid w:val="00356332"/>
    <w:rsid w:val="00481B2F"/>
    <w:rsid w:val="00506A5B"/>
    <w:rsid w:val="0061699B"/>
    <w:rsid w:val="007C5067"/>
    <w:rsid w:val="009B1080"/>
    <w:rsid w:val="00A531CF"/>
    <w:rsid w:val="00B1174C"/>
    <w:rsid w:val="00B8300F"/>
    <w:rsid w:val="00BE1E6C"/>
    <w:rsid w:val="00C841D8"/>
    <w:rsid w:val="00E2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5759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pPr>
      <w:spacing w:before="0" w:after="360"/>
      <w:outlineLvl w:val="0"/>
    </w:pPr>
    <w:rPr>
      <w:rFonts w:asciiTheme="majorHAnsi" w:eastAsiaTheme="majorEastAsia" w:hAnsiTheme="majorHAnsi" w:cstheme="majorBidi"/>
      <w:color w:val="F3A447" w:themeColor="accent2"/>
      <w:sz w:val="72"/>
      <w:szCs w:val="72"/>
    </w:rPr>
  </w:style>
  <w:style w:type="paragraph" w:styleId="Heading2">
    <w:name w:val="heading 2"/>
    <w:basedOn w:val="Normal"/>
    <w:next w:val="Normal"/>
    <w:unhideWhenUsed/>
    <w:qFormat/>
    <w:pPr>
      <w:pBdr>
        <w:top w:val="single" w:sz="4" w:space="1" w:color="E7BC29" w:themeColor="accent3"/>
        <w:bottom w:val="single" w:sz="12" w:space="1" w:color="E7BC29" w:themeColor="accent3"/>
      </w:pBdr>
      <w:spacing w:before="480" w:after="240"/>
      <w:ind w:left="0"/>
      <w:outlineLvl w:val="1"/>
    </w:pPr>
    <w:rPr>
      <w:rFonts w:asciiTheme="majorHAnsi" w:eastAsiaTheme="majorEastAsia" w:hAnsiTheme="majorHAnsi" w:cstheme="majorBidi"/>
      <w:color w:val="E7BC29" w:themeColor="accent3"/>
      <w:sz w:val="24"/>
      <w:szCs w:val="24"/>
    </w:rPr>
  </w:style>
  <w:style w:type="paragraph" w:styleId="Heading3">
    <w:name w:val="heading 3"/>
    <w:basedOn w:val="Normal"/>
    <w:next w:val="Normal"/>
    <w:unhideWhenUsed/>
    <w:qFormat/>
    <w:pPr>
      <w:outlineLvl w:val="2"/>
    </w:pPr>
    <w:rPr>
      <w:rFonts w:asciiTheme="majorHAnsi" w:eastAsiaTheme="majorEastAsia" w:hAnsiTheme="majorHAnsi" w:cstheme="majorBidi"/>
      <w:color w:val="A5B592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IntenseEmphasis">
    <w:name w:val="Intense Emphasis"/>
    <w:basedOn w:val="DefaultParagraphFont"/>
    <w:unhideWhenUsed/>
    <w:qFormat/>
    <w:rPr>
      <w:i/>
      <w:iCs/>
      <w:color w:val="F3A447" w:themeColor="accent2"/>
    </w:rPr>
  </w:style>
  <w:style w:type="paragraph" w:styleId="Footer">
    <w:name w:val="footer"/>
    <w:basedOn w:val="Normal"/>
    <w:link w:val="FooterChar"/>
    <w:uiPriority w:val="1"/>
    <w:unhideWhenUsed/>
    <w:pPr>
      <w:jc w:val="right"/>
    </w:pPr>
    <w:rPr>
      <w:color w:val="F3A447" w:themeColor="accent2"/>
    </w:rPr>
  </w:style>
  <w:style w:type="character" w:customStyle="1" w:styleId="FooterChar">
    <w:name w:val="Footer Char"/>
    <w:basedOn w:val="DefaultParagraphFont"/>
    <w:link w:val="Footer"/>
    <w:uiPriority w:val="1"/>
    <w:rPr>
      <w:color w:val="F3A447" w:themeColor="accent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sha\AppData\Roaming\Microsoft\Templates\Team%20meeting%20agenda%20(inform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86FD8A218794C498340F9A279273A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62E50-79CE-4360-B862-02E8415B6F31}"/>
      </w:docPartPr>
      <w:docPartBody>
        <w:p w:rsidR="00B522D2" w:rsidRDefault="00A46772">
          <w:pPr>
            <w:pStyle w:val="E86FD8A218794C498340F9A279273A43"/>
          </w:pPr>
          <w:r>
            <w:t>Team Meeting</w:t>
          </w:r>
        </w:p>
      </w:docPartBody>
    </w:docPart>
    <w:docPart>
      <w:docPartPr>
        <w:name w:val="FFE27320092640C9A750EB102CA57D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59DCDA-09F6-42A2-930A-E28EDE6300DE}"/>
      </w:docPartPr>
      <w:docPartBody>
        <w:p w:rsidR="00B522D2" w:rsidRDefault="00A46772">
          <w:pPr>
            <w:pStyle w:val="FFE27320092640C9A750EB102CA57DF1"/>
          </w:pPr>
          <w:r>
            <w:t>[Date | time]</w:t>
          </w:r>
        </w:p>
      </w:docPartBody>
    </w:docPart>
    <w:docPart>
      <w:docPartPr>
        <w:name w:val="3715D6DC4C014F1394DA62FE219D9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EFE2FA-0AA3-4077-9B9A-A16FDAB8C5A3}"/>
      </w:docPartPr>
      <w:docPartBody>
        <w:p w:rsidR="00B522D2" w:rsidRDefault="00A46772">
          <w:pPr>
            <w:pStyle w:val="3715D6DC4C014F1394DA62FE219D9B3A"/>
          </w:pPr>
          <w:r>
            <w:t>[Location]</w:t>
          </w:r>
        </w:p>
      </w:docPartBody>
    </w:docPart>
    <w:docPart>
      <w:docPartPr>
        <w:name w:val="A79B37F369554B528E349CA67E130F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1B4AF-A840-45D2-ABA2-0EB1DFF71C6D}"/>
      </w:docPartPr>
      <w:docPartBody>
        <w:p w:rsidR="00B522D2" w:rsidRDefault="00A46772">
          <w:pPr>
            <w:pStyle w:val="A79B37F369554B528E349CA67E130F29"/>
          </w:pPr>
          <w:r>
            <w:t>[Meeting called by]</w:t>
          </w:r>
        </w:p>
      </w:docPartBody>
    </w:docPart>
    <w:docPart>
      <w:docPartPr>
        <w:name w:val="7AFB105BEAD648B684D1EB58124DDE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3601B-A31A-44BF-84AF-179DB7542F44}"/>
      </w:docPartPr>
      <w:docPartBody>
        <w:p w:rsidR="00B522D2" w:rsidRDefault="00A46772">
          <w:pPr>
            <w:pStyle w:val="7AFB105BEAD648B684D1EB58124DDE49"/>
          </w:pPr>
          <w:r>
            <w:t>[Type of meeting]</w:t>
          </w:r>
        </w:p>
      </w:docPartBody>
    </w:docPart>
    <w:docPart>
      <w:docPartPr>
        <w:name w:val="BC39CEA61F9946D7A901EBF110C65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A84DBE-2BE4-4081-8AA0-7E44B00401EC}"/>
      </w:docPartPr>
      <w:docPartBody>
        <w:p w:rsidR="00B522D2" w:rsidRDefault="00A46772">
          <w:pPr>
            <w:pStyle w:val="BC39CEA61F9946D7A901EBF110C6578A"/>
          </w:pPr>
          <w:r>
            <w:t>[Note taker]</w:t>
          </w:r>
        </w:p>
      </w:docPartBody>
    </w:docPart>
    <w:docPart>
      <w:docPartPr>
        <w:name w:val="E2BFBFE7065C4872A49AC0F5569C2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220FE8-246A-4D5A-A6CC-088AD1719CED}"/>
      </w:docPartPr>
      <w:docPartBody>
        <w:p w:rsidR="00B522D2" w:rsidRDefault="00A46772">
          <w:pPr>
            <w:pStyle w:val="E2BFBFE7065C4872A49AC0F5569C2322"/>
          </w:pPr>
          <w:r>
            <w:t>[Timekeeper]</w:t>
          </w:r>
        </w:p>
      </w:docPartBody>
    </w:docPart>
    <w:docPart>
      <w:docPartPr>
        <w:name w:val="E03980A7F8524F51B494FE415B4C9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561E9F-FC9E-4521-90EC-F4A2A3D2A79D}"/>
      </w:docPartPr>
      <w:docPartBody>
        <w:p w:rsidR="00B522D2" w:rsidRDefault="00A46772">
          <w:pPr>
            <w:pStyle w:val="E03980A7F8524F51B494FE415B4C9391"/>
          </w:pPr>
          <w:r>
            <w:t>[Attendees]</w:t>
          </w:r>
        </w:p>
      </w:docPartBody>
    </w:docPart>
    <w:docPart>
      <w:docPartPr>
        <w:name w:val="56C9EBC72630469C81C482045180B3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5CBCDF-FD05-453E-ABA1-83576D7AA089}"/>
      </w:docPartPr>
      <w:docPartBody>
        <w:p w:rsidR="00B522D2" w:rsidRDefault="00DD3EE1" w:rsidP="00DD3EE1">
          <w:pPr>
            <w:pStyle w:val="56C9EBC72630469C81C482045180B396"/>
          </w:pPr>
          <w:r>
            <w:t>[Topic]</w:t>
          </w:r>
        </w:p>
      </w:docPartBody>
    </w:docPart>
    <w:docPart>
      <w:docPartPr>
        <w:name w:val="2A913AFF71D84AD59B73BBA4E94D44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E813AE-5930-4AEB-A921-6A187D3A3280}"/>
      </w:docPartPr>
      <w:docPartBody>
        <w:p w:rsidR="00B522D2" w:rsidRDefault="00DD3EE1" w:rsidP="00DD3EE1">
          <w:pPr>
            <w:pStyle w:val="2A913AFF71D84AD59B73BBA4E94D44C9"/>
          </w:pPr>
          <w:r>
            <w:t>[Time]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EE1"/>
    <w:rsid w:val="004F63EE"/>
    <w:rsid w:val="00A46772"/>
    <w:rsid w:val="00B47EBF"/>
    <w:rsid w:val="00B522D2"/>
    <w:rsid w:val="00DD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6FD8A218794C498340F9A279273A43">
    <w:name w:val="E86FD8A218794C498340F9A279273A43"/>
  </w:style>
  <w:style w:type="paragraph" w:customStyle="1" w:styleId="FFE27320092640C9A750EB102CA57DF1">
    <w:name w:val="FFE27320092640C9A750EB102CA57DF1"/>
  </w:style>
  <w:style w:type="paragraph" w:customStyle="1" w:styleId="3715D6DC4C014F1394DA62FE219D9B3A">
    <w:name w:val="3715D6DC4C014F1394DA62FE219D9B3A"/>
  </w:style>
  <w:style w:type="paragraph" w:customStyle="1" w:styleId="A79B37F369554B528E349CA67E130F29">
    <w:name w:val="A79B37F369554B528E349CA67E130F29"/>
  </w:style>
  <w:style w:type="paragraph" w:customStyle="1" w:styleId="7AFB105BEAD648B684D1EB58124DDE49">
    <w:name w:val="7AFB105BEAD648B684D1EB58124DDE49"/>
  </w:style>
  <w:style w:type="paragraph" w:customStyle="1" w:styleId="28F9B0674B7542338E3215CC4D7B369A">
    <w:name w:val="28F9B0674B7542338E3215CC4D7B369A"/>
  </w:style>
  <w:style w:type="paragraph" w:customStyle="1" w:styleId="BC39CEA61F9946D7A901EBF110C6578A">
    <w:name w:val="BC39CEA61F9946D7A901EBF110C6578A"/>
  </w:style>
  <w:style w:type="paragraph" w:customStyle="1" w:styleId="E2BFBFE7065C4872A49AC0F5569C2322">
    <w:name w:val="E2BFBFE7065C4872A49AC0F5569C2322"/>
  </w:style>
  <w:style w:type="paragraph" w:customStyle="1" w:styleId="E03980A7F8524F51B494FE415B4C9391">
    <w:name w:val="E03980A7F8524F51B494FE415B4C9391"/>
  </w:style>
  <w:style w:type="paragraph" w:customStyle="1" w:styleId="687D77FFF8A64D49B63A03D391928DDD">
    <w:name w:val="687D77FFF8A64D49B63A03D391928DDD"/>
  </w:style>
  <w:style w:type="paragraph" w:customStyle="1" w:styleId="4E0C462EB21D467CBAD0707B8F8E09F2">
    <w:name w:val="4E0C462EB21D467CBAD0707B8F8E09F2"/>
  </w:style>
  <w:style w:type="paragraph" w:customStyle="1" w:styleId="7EA771D3566449CBAE731F51DB2681D3">
    <w:name w:val="7EA771D3566449CBAE731F51DB2681D3"/>
  </w:style>
  <w:style w:type="paragraph" w:customStyle="1" w:styleId="4D6E994F30044F3A9A4302072AB4352D">
    <w:name w:val="4D6E994F30044F3A9A4302072AB4352D"/>
  </w:style>
  <w:style w:type="paragraph" w:customStyle="1" w:styleId="51FAC4D07AAD4C1F88431AACA8619659">
    <w:name w:val="51FAC4D07AAD4C1F88431AACA8619659"/>
  </w:style>
  <w:style w:type="paragraph" w:customStyle="1" w:styleId="D87C2AB8B738473CBF1C629BFAFDD851">
    <w:name w:val="D87C2AB8B738473CBF1C629BFAFDD851"/>
  </w:style>
  <w:style w:type="paragraph" w:customStyle="1" w:styleId="04D126FA704A43BDA6F7BD328DF54997">
    <w:name w:val="04D126FA704A43BDA6F7BD328DF54997"/>
  </w:style>
  <w:style w:type="paragraph" w:customStyle="1" w:styleId="42E5FE5A42B54ADD9ACA92C7D1B7E6C5">
    <w:name w:val="42E5FE5A42B54ADD9ACA92C7D1B7E6C5"/>
  </w:style>
  <w:style w:type="paragraph" w:customStyle="1" w:styleId="6BA370CFC967448B8D343E560D9D260E">
    <w:name w:val="6BA370CFC967448B8D343E560D9D260E"/>
    <w:rsid w:val="00DD3EE1"/>
  </w:style>
  <w:style w:type="paragraph" w:customStyle="1" w:styleId="D139D71ABDDB41B1922319B319C8F8BF">
    <w:name w:val="D139D71ABDDB41B1922319B319C8F8BF"/>
    <w:rsid w:val="00DD3EE1"/>
  </w:style>
  <w:style w:type="paragraph" w:customStyle="1" w:styleId="56C9EBC72630469C81C482045180B396">
    <w:name w:val="56C9EBC72630469C81C482045180B396"/>
    <w:rsid w:val="00DD3EE1"/>
  </w:style>
  <w:style w:type="paragraph" w:customStyle="1" w:styleId="2A913AFF71D84AD59B73BBA4E94D44C9">
    <w:name w:val="2A913AFF71D84AD59B73BBA4E94D44C9"/>
    <w:rsid w:val="00DD3E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CF37E99-131F-48A3-97B1-A68DC6AEE3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Team meeting agenda (informal)</Template>
  <TotalTime>0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2018-02-10T04:11:00Z</dcterms:created>
  <dcterms:modified xsi:type="dcterms:W3CDTF">2018-02-12T00:13:00Z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TC034630729991</vt:lpwstr>
  </property>
</Properties>
</file>